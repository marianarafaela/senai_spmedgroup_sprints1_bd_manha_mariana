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2700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2700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 w:rsidR="00A0040A">
              <w:rPr>
                <w:rStyle w:val="Hyperlink"/>
                <w:noProof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2700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63832" w:rsidRDefault="00963832" w:rsidP="00963832">
      <w:pPr>
        <w:jc w:val="both"/>
      </w:pPr>
      <w:bookmarkStart w:id="4" w:name="_Toc533767845"/>
      <w:bookmarkStart w:id="5" w:name="_Toc3879732"/>
      <w:r>
        <w:t>D</w:t>
      </w:r>
      <w:r>
        <w:t>esenvolver um sistema web/mobile integrado onde seja possível realizar a gestão da clínica de forma automatizada e ter acesso fácil aos dados sobre as informações de seus pacientes.</w:t>
      </w:r>
    </w:p>
    <w:p w:rsidR="00DA19B6" w:rsidRDefault="0001427C">
      <w:pPr>
        <w:pStyle w:val="cabealho1"/>
      </w:pPr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63832">
      <w:r>
        <w:t xml:space="preserve">O desenvolvimento do banco de dados criando sua </w:t>
      </w:r>
      <w:proofErr w:type="spellStart"/>
      <w:r>
        <w:t>ddl</w:t>
      </w:r>
      <w:proofErr w:type="spellEnd"/>
      <w:r>
        <w:t xml:space="preserve">, </w:t>
      </w:r>
      <w:proofErr w:type="spellStart"/>
      <w:r>
        <w:t>dml</w:t>
      </w:r>
      <w:proofErr w:type="spellEnd"/>
      <w:r>
        <w:t xml:space="preserve"> e </w:t>
      </w:r>
      <w:proofErr w:type="spellStart"/>
      <w:r>
        <w:t>dql</w:t>
      </w:r>
      <w:proofErr w:type="spellEnd"/>
      <w:r>
        <w:t xml:space="preserve"> e suas modelagens 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963832" w:rsidRDefault="00C92BD1">
      <w:pPr>
        <w:pStyle w:val="cabealho2"/>
      </w:pPr>
      <w:bookmarkStart w:id="10" w:name="_Toc533767848"/>
      <w:bookmarkStart w:id="11" w:name="_Toc3879735"/>
      <w:r>
        <w:lastRenderedPageBreak/>
        <w:t>Modelo Lógico</w:t>
      </w:r>
      <w:bookmarkEnd w:id="10"/>
      <w:bookmarkEnd w:id="11"/>
    </w:p>
    <w:p w:rsidR="00963832" w:rsidRDefault="00963832">
      <w:pPr>
        <w:pStyle w:val="cabealho2"/>
      </w:pPr>
    </w:p>
    <w:p w:rsidR="00963832" w:rsidRDefault="00963832">
      <w:pPr>
        <w:pStyle w:val="cabealho2"/>
      </w:pPr>
    </w:p>
    <w:p w:rsidR="00DA19B6" w:rsidRDefault="00963832">
      <w:pPr>
        <w:pStyle w:val="cabealho2"/>
      </w:pPr>
      <w:r>
        <w:rPr>
          <w:noProof/>
        </w:rPr>
        <w:drawing>
          <wp:inline distT="0" distB="0" distL="0" distR="0">
            <wp:extent cx="5732145" cy="366649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ogico -Page-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963832" w:rsidRPr="00963832" w:rsidRDefault="00963832" w:rsidP="00963832">
      <w:r>
        <w:rPr>
          <w:noProof/>
        </w:rPr>
        <w:drawing>
          <wp:inline distT="0" distB="0" distL="0" distR="0">
            <wp:extent cx="5746341" cy="3325348"/>
            <wp:effectExtent l="0" t="0" r="698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2-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876" cy="33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DA19B6" w:rsidRDefault="00DA19B6"/>
    <w:p w:rsidR="00963832" w:rsidRDefault="00963832">
      <w:pPr>
        <w:sectPr w:rsidR="00963832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5732145" cy="259524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 -Page-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 w:rsidR="00963832">
        <w:t>:</w:t>
      </w:r>
      <w:r>
        <w:t xml:space="preserve"> </w:t>
      </w:r>
      <w:hyperlink r:id="rId15" w:history="1">
        <w:r w:rsidR="00963832">
          <w:rPr>
            <w:rStyle w:val="Hyperlink"/>
          </w:rPr>
          <w:t>https://trello.com/b/VCeBXa8q/dev-2-senai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C7D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  <w:shd w:val="clear" w:color="auto" w:fill="FFFFFF" w:themeFill="background1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  <w:shd w:val="clear" w:color="auto" w:fill="7030A0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" w:name="_GoBack"/>
            <w:bookmarkEnd w:id="18"/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C7D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  <w:shd w:val="clear" w:color="auto" w:fill="7030A0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C7D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  <w:shd w:val="clear" w:color="auto" w:fill="7030A0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003" w:rsidRDefault="00127003">
      <w:pPr>
        <w:spacing w:after="0" w:line="240" w:lineRule="auto"/>
      </w:pPr>
      <w:r>
        <w:separator/>
      </w:r>
    </w:p>
  </w:endnote>
  <w:endnote w:type="continuationSeparator" w:id="0">
    <w:p w:rsidR="00127003" w:rsidRDefault="0012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2700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003" w:rsidRDefault="00127003">
      <w:pPr>
        <w:spacing w:after="0" w:line="240" w:lineRule="auto"/>
      </w:pPr>
      <w:r>
        <w:separator/>
      </w:r>
    </w:p>
  </w:footnote>
  <w:footnote w:type="continuationSeparator" w:id="0">
    <w:p w:rsidR="00127003" w:rsidRDefault="00127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7003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C7D14"/>
    <w:rsid w:val="008D4D82"/>
    <w:rsid w:val="00952E23"/>
    <w:rsid w:val="00963832"/>
    <w:rsid w:val="00997D7D"/>
    <w:rsid w:val="009A3F87"/>
    <w:rsid w:val="009B5655"/>
    <w:rsid w:val="009E2D84"/>
    <w:rsid w:val="00A0040A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8229A"/>
    <w:rsid w:val="00DA19B6"/>
    <w:rsid w:val="00DB563A"/>
    <w:rsid w:val="00DE3EA9"/>
    <w:rsid w:val="00E43E78"/>
    <w:rsid w:val="00E6531E"/>
    <w:rsid w:val="00E95AA4"/>
    <w:rsid w:val="00EB66D8"/>
    <w:rsid w:val="00F03B38"/>
    <w:rsid w:val="00F33714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4385A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VCeBXa8q/dev-2-senai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295476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328659-0208-4BBB-8A69-045CBC37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13</Pages>
  <Words>490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</cp:revision>
  <dcterms:created xsi:type="dcterms:W3CDTF">2020-02-12T13:02:00Z</dcterms:created>
  <dcterms:modified xsi:type="dcterms:W3CDTF">2020-02-12T13:02:00Z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